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2701"/>
        <w:gridCol w:w="905"/>
        <w:gridCol w:w="1242"/>
        <w:gridCol w:w="563"/>
        <w:gridCol w:w="775"/>
        <w:gridCol w:w="906"/>
        <w:gridCol w:w="512"/>
        <w:gridCol w:w="708"/>
        <w:gridCol w:w="851"/>
        <w:gridCol w:w="760"/>
        <w:gridCol w:w="417"/>
      </w:tblGrid>
      <w:tr w:rsidR="005137CD" w:rsidTr="000879C1">
        <w:trPr>
          <w:trHeight w:val="693"/>
        </w:trPr>
        <w:tc>
          <w:tcPr>
            <w:tcW w:w="6657" w:type="dxa"/>
            <w:gridSpan w:val="6"/>
          </w:tcPr>
          <w:p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Produkt</w:t>
            </w:r>
          </w:p>
        </w:tc>
        <w:tc>
          <w:tcPr>
            <w:tcW w:w="1418" w:type="dxa"/>
            <w:gridSpan w:val="2"/>
            <w:tcBorders>
              <w:bottom w:val="single" w:sz="24" w:space="0" w:color="auto"/>
            </w:tcBorders>
          </w:tcPr>
          <w:p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708" w:type="dxa"/>
            <w:tcBorders>
              <w:bottom w:val="single" w:sz="24" w:space="0" w:color="auto"/>
            </w:tcBorders>
          </w:tcPr>
          <w:p w:rsidR="005137CD" w:rsidRDefault="005137CD" w:rsidP="000879C1">
            <w:r>
              <w:t>Index</w:t>
            </w:r>
          </w:p>
        </w:tc>
        <w:tc>
          <w:tcPr>
            <w:tcW w:w="851" w:type="dxa"/>
            <w:tcBorders>
              <w:bottom w:val="single" w:sz="24" w:space="0" w:color="auto"/>
            </w:tcBorders>
          </w:tcPr>
          <w:p w:rsidR="005137CD" w:rsidRDefault="005137CD" w:rsidP="000879C1">
            <w:r>
              <w:t>Mikro</w:t>
            </w:r>
          </w:p>
        </w:tc>
        <w:tc>
          <w:tcPr>
            <w:tcW w:w="1177" w:type="dxa"/>
            <w:gridSpan w:val="2"/>
            <w:tcBorders>
              <w:bottom w:val="single" w:sz="24" w:space="0" w:color="auto"/>
            </w:tcBorders>
          </w:tcPr>
          <w:p w:rsidR="005137CD" w:rsidRDefault="005137CD" w:rsidP="000879C1">
            <w:r>
              <w:t>Blatt/Total</w:t>
            </w:r>
          </w:p>
        </w:tc>
      </w:tr>
      <w:tr w:rsidR="005137CD" w:rsidTr="000879C1">
        <w:trPr>
          <w:trHeight w:val="844"/>
        </w:trPr>
        <w:tc>
          <w:tcPr>
            <w:tcW w:w="6657" w:type="dxa"/>
            <w:gridSpan w:val="6"/>
            <w:tcBorders>
              <w:right w:val="single" w:sz="24" w:space="0" w:color="auto"/>
            </w:tcBorders>
          </w:tcPr>
          <w:p w:rsidR="005137CD" w:rsidRDefault="005137CD" w:rsidP="000879C1">
            <w:r>
              <w:t>Baugruppe</w:t>
            </w:r>
          </w:p>
        </w:tc>
        <w:tc>
          <w:tcPr>
            <w:tcW w:w="141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5137CD" w:rsidRDefault="005137CD" w:rsidP="000879C1">
            <w:r>
              <w:t>Stück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:rsidR="005137CD" w:rsidRDefault="005137CD" w:rsidP="000879C1">
            <w:r>
              <w:t>Termin</w:t>
            </w:r>
          </w:p>
        </w:tc>
        <w:tc>
          <w:tcPr>
            <w:tcW w:w="1177" w:type="dxa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37CD" w:rsidRDefault="005137CD" w:rsidP="000879C1">
            <w:r>
              <w:t>Auftrag</w:t>
            </w:r>
          </w:p>
        </w:tc>
      </w:tr>
      <w:tr w:rsidR="005137CD" w:rsidTr="000879C1">
        <w:trPr>
          <w:trHeight w:val="417"/>
        </w:trPr>
        <w:tc>
          <w:tcPr>
            <w:tcW w:w="3172" w:type="dxa"/>
            <w:gridSpan w:val="2"/>
          </w:tcPr>
          <w:p w:rsidR="005137CD" w:rsidRDefault="005137CD" w:rsidP="000879C1">
            <w:r>
              <w:t>Erstellt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:rsidR="005137CD" w:rsidRDefault="005137CD" w:rsidP="000879C1">
            <w:r>
              <w:t>Geändert</w:t>
            </w:r>
          </w:p>
        </w:tc>
        <w:tc>
          <w:tcPr>
            <w:tcW w:w="4154" w:type="dxa"/>
            <w:gridSpan w:val="6"/>
            <w:vMerge w:val="restar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37CD" w:rsidRDefault="005137CD" w:rsidP="000879C1"/>
          <w:p w:rsidR="005137CD" w:rsidRDefault="005137CD" w:rsidP="000879C1"/>
          <w:p w:rsidR="005137CD" w:rsidRPr="005137CD" w:rsidRDefault="005137CD" w:rsidP="000879C1">
            <w:pPr>
              <w:rPr>
                <w:sz w:val="20"/>
                <w:szCs w:val="20"/>
              </w:rPr>
            </w:pPr>
            <w:r w:rsidRPr="005137CD">
              <w:rPr>
                <w:sz w:val="20"/>
                <w:szCs w:val="20"/>
              </w:rPr>
              <w:t>Felder leer lassen, wird durch PPS ausgefüllt.</w:t>
            </w:r>
          </w:p>
        </w:tc>
      </w:tr>
      <w:tr w:rsidR="005137CD" w:rsidTr="000879C1">
        <w:trPr>
          <w:trHeight w:val="408"/>
        </w:trPr>
        <w:tc>
          <w:tcPr>
            <w:tcW w:w="3172" w:type="dxa"/>
            <w:gridSpan w:val="2"/>
          </w:tcPr>
          <w:p w:rsidR="005137CD" w:rsidRDefault="005137CD" w:rsidP="000879C1">
            <w:r>
              <w:t>Geprüft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:rsidR="005137CD" w:rsidRDefault="005137CD" w:rsidP="000879C1">
            <w:r>
              <w:t>Geprüft</w:t>
            </w:r>
          </w:p>
        </w:tc>
        <w:tc>
          <w:tcPr>
            <w:tcW w:w="4154" w:type="dxa"/>
            <w:gridSpan w:val="6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37CD" w:rsidRDefault="005137CD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>
            <w:proofErr w:type="spellStart"/>
            <w:r>
              <w:t>Stk</w:t>
            </w:r>
            <w:proofErr w:type="spellEnd"/>
            <w:r>
              <w:t>.</w:t>
            </w:r>
          </w:p>
        </w:tc>
        <w:tc>
          <w:tcPr>
            <w:tcW w:w="3606" w:type="dxa"/>
            <w:gridSpan w:val="2"/>
          </w:tcPr>
          <w:p w:rsidR="000879C1" w:rsidRDefault="000879C1" w:rsidP="000879C1">
            <w:pPr>
              <w:tabs>
                <w:tab w:val="left" w:pos="2432"/>
              </w:tabs>
            </w:pPr>
            <w:r>
              <w:t xml:space="preserve">Gegenstand/Wert                   </w:t>
            </w:r>
            <w:proofErr w:type="spellStart"/>
            <w:r>
              <w:t>Zchng.Nr</w:t>
            </w:r>
            <w:proofErr w:type="spellEnd"/>
            <w:r>
              <w:t>.</w:t>
            </w:r>
          </w:p>
        </w:tc>
        <w:tc>
          <w:tcPr>
            <w:tcW w:w="1242" w:type="dxa"/>
          </w:tcPr>
          <w:p w:rsidR="000879C1" w:rsidRDefault="000879C1" w:rsidP="000879C1">
            <w:proofErr w:type="spellStart"/>
            <w:r>
              <w:t>Pos.Nr</w:t>
            </w:r>
            <w:proofErr w:type="spellEnd"/>
            <w:r>
              <w:t>.</w:t>
            </w:r>
          </w:p>
        </w:tc>
        <w:tc>
          <w:tcPr>
            <w:tcW w:w="563" w:type="dxa"/>
          </w:tcPr>
          <w:p w:rsidR="000879C1" w:rsidRDefault="000879C1" w:rsidP="000879C1">
            <w:r>
              <w:t>Zeile</w:t>
            </w:r>
          </w:p>
        </w:tc>
        <w:tc>
          <w:tcPr>
            <w:tcW w:w="4512" w:type="dxa"/>
            <w:gridSpan w:val="6"/>
          </w:tcPr>
          <w:p w:rsidR="000879C1" w:rsidRDefault="000879C1" w:rsidP="000879C1">
            <w:pPr>
              <w:tabs>
                <w:tab w:val="left" w:pos="2738"/>
              </w:tabs>
            </w:pPr>
            <w:r>
              <w:t>Bestell-Nr./Material</w:t>
            </w:r>
            <w:r>
              <w:tab/>
              <w:t>Lieferant</w:t>
            </w:r>
          </w:p>
        </w:tc>
        <w:tc>
          <w:tcPr>
            <w:tcW w:w="417" w:type="dxa"/>
          </w:tcPr>
          <w:p w:rsidR="000879C1" w:rsidRDefault="000879C1" w:rsidP="000879C1">
            <w:r>
              <w:t>C</w:t>
            </w:r>
          </w:p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67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68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69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70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71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72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73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74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75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76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77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78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79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80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81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82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83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84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85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86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87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88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89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90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91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92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93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94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95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96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97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98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  <w:tcBorders>
              <w:bottom w:val="single" w:sz="4" w:space="0" w:color="auto"/>
            </w:tcBorders>
          </w:tcPr>
          <w:p w:rsidR="000879C1" w:rsidRDefault="000879C1" w:rsidP="000879C1"/>
        </w:tc>
        <w:tc>
          <w:tcPr>
            <w:tcW w:w="3606" w:type="dxa"/>
            <w:gridSpan w:val="2"/>
          </w:tcPr>
          <w:p w:rsidR="000879C1" w:rsidRDefault="000879C1" w:rsidP="000879C1"/>
        </w:tc>
        <w:tc>
          <w:tcPr>
            <w:tcW w:w="1242" w:type="dxa"/>
          </w:tcPr>
          <w:p w:rsidR="000879C1" w:rsidRDefault="000879C1" w:rsidP="000879C1"/>
        </w:tc>
        <w:tc>
          <w:tcPr>
            <w:tcW w:w="563" w:type="dxa"/>
          </w:tcPr>
          <w:p w:rsidR="000879C1" w:rsidRDefault="002D467C" w:rsidP="000879C1">
            <w:pPr>
              <w:jc w:val="center"/>
            </w:pPr>
            <w:r>
              <w:t>99</w:t>
            </w:r>
          </w:p>
        </w:tc>
        <w:tc>
          <w:tcPr>
            <w:tcW w:w="4512" w:type="dxa"/>
            <w:gridSpan w:val="6"/>
          </w:tcPr>
          <w:p w:rsidR="000879C1" w:rsidRDefault="000879C1" w:rsidP="000879C1"/>
        </w:tc>
        <w:tc>
          <w:tcPr>
            <w:tcW w:w="417" w:type="dxa"/>
          </w:tcPr>
          <w:p w:rsidR="000879C1" w:rsidRDefault="000879C1" w:rsidP="000879C1"/>
        </w:tc>
      </w:tr>
      <w:tr w:rsidR="000879C1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1"/>
        </w:trPr>
        <w:tc>
          <w:tcPr>
            <w:tcW w:w="4077" w:type="dxa"/>
            <w:gridSpan w:val="3"/>
          </w:tcPr>
          <w:p w:rsidR="000879C1" w:rsidRDefault="000879C1" w:rsidP="000879C1">
            <w:r>
              <w:t>*=Preis anf</w:t>
            </w:r>
            <w:r w:rsidR="00017318">
              <w:t>r</w:t>
            </w:r>
            <w:bookmarkStart w:id="0" w:name="_GoBack"/>
            <w:bookmarkEnd w:id="0"/>
            <w:r>
              <w:t>agen</w:t>
            </w:r>
          </w:p>
          <w:p w:rsidR="000879C1" w:rsidRDefault="000879C1" w:rsidP="000879C1">
            <w:r>
              <w:t>Stückliste.doc</w:t>
            </w:r>
          </w:p>
        </w:tc>
        <w:tc>
          <w:tcPr>
            <w:tcW w:w="3486" w:type="dxa"/>
            <w:gridSpan w:val="4"/>
          </w:tcPr>
          <w:p w:rsidR="000879C1" w:rsidRDefault="000879C1" w:rsidP="000879C1">
            <w:pPr>
              <w:tabs>
                <w:tab w:val="left" w:pos="1960"/>
              </w:tabs>
            </w:pPr>
            <w:r>
              <w:t>EF=Eigenfabrikat</w:t>
            </w:r>
            <w:r>
              <w:tab/>
              <w:t>BT=Bestellteil</w:t>
            </w:r>
          </w:p>
          <w:p w:rsidR="000879C1" w:rsidRDefault="000879C1" w:rsidP="000879C1">
            <w:pPr>
              <w:tabs>
                <w:tab w:val="left" w:pos="1960"/>
              </w:tabs>
            </w:pPr>
            <w:r>
              <w:t>PA=</w:t>
            </w:r>
            <w:proofErr w:type="spellStart"/>
            <w:r>
              <w:t>Physikartikel</w:t>
            </w:r>
            <w:proofErr w:type="spellEnd"/>
            <w:r>
              <w:tab/>
              <w:t>NT=</w:t>
            </w:r>
            <w:proofErr w:type="spellStart"/>
            <w:r>
              <w:t>Normteil</w:t>
            </w:r>
            <w:proofErr w:type="spellEnd"/>
          </w:p>
          <w:p w:rsidR="000879C1" w:rsidRDefault="000879C1" w:rsidP="000879C1">
            <w:pPr>
              <w:tabs>
                <w:tab w:val="left" w:pos="1960"/>
              </w:tabs>
            </w:pPr>
            <w:r>
              <w:t>RM=Rohmaterial</w:t>
            </w:r>
          </w:p>
        </w:tc>
        <w:tc>
          <w:tcPr>
            <w:tcW w:w="3248" w:type="dxa"/>
            <w:gridSpan w:val="5"/>
          </w:tcPr>
          <w:p w:rsidR="000879C1" w:rsidRDefault="000879C1" w:rsidP="000879C1">
            <w:r>
              <w:rPr>
                <w:noProof/>
                <w:lang w:eastAsia="de-CH"/>
              </w:rPr>
              <w:drawing>
                <wp:anchor distT="0" distB="0" distL="114300" distR="114300" simplePos="0" relativeHeight="251658240" behindDoc="1" locked="0" layoutInCell="1" allowOverlap="1" wp14:anchorId="372CACF5" wp14:editId="47F3FDC8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84455</wp:posOffset>
                  </wp:positionV>
                  <wp:extent cx="1435100" cy="327025"/>
                  <wp:effectExtent l="0" t="0" r="0" b="0"/>
                  <wp:wrapTight wrapText="bothSides">
                    <wp:wrapPolygon edited="0">
                      <wp:start x="0" y="0"/>
                      <wp:lineTo x="0" y="20132"/>
                      <wp:lineTo x="21218" y="20132"/>
                      <wp:lineTo x="21218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66865" w:rsidRDefault="00766865" w:rsidP="00007F4C"/>
    <w:sectPr w:rsidR="00766865" w:rsidSect="000879C1">
      <w:pgSz w:w="11906" w:h="16838"/>
      <w:pgMar w:top="426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D2"/>
    <w:rsid w:val="00007F4C"/>
    <w:rsid w:val="00017318"/>
    <w:rsid w:val="00041C1C"/>
    <w:rsid w:val="000879C1"/>
    <w:rsid w:val="002D467C"/>
    <w:rsid w:val="004B44D2"/>
    <w:rsid w:val="005137CD"/>
    <w:rsid w:val="0076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91FF6A2A.dotm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msw-winterthur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Spezzacatena</dc:creator>
  <cp:keywords/>
  <dc:description/>
  <cp:lastModifiedBy>Davide Spezzacatena</cp:lastModifiedBy>
  <cp:revision>5</cp:revision>
  <dcterms:created xsi:type="dcterms:W3CDTF">2015-10-23T06:23:00Z</dcterms:created>
  <dcterms:modified xsi:type="dcterms:W3CDTF">2015-10-23T12:26:00Z</dcterms:modified>
</cp:coreProperties>
</file>